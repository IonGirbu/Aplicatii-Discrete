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F112FA76AE0F47FCB01737555C55BFE4"/>
        </w:placeholder>
        <w:date w:fullDate="2001-09-30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42E7DFCE" w14:textId="7032B3B9" w:rsidR="007A2F70" w:rsidRPr="00551AD2" w:rsidRDefault="006F253C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9/30/2001</w:t>
          </w:r>
        </w:p>
      </w:sdtContent>
    </w:sdt>
    <w:p w14:paraId="5481B4A1" w14:textId="220D1252" w:rsidR="001C1F47" w:rsidRPr="00551AD2" w:rsidRDefault="0059558F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8D52B4" wp14:editId="6425B5FE">
                <wp:simplePos x="0" y="0"/>
                <wp:positionH relativeFrom="column">
                  <wp:posOffset>4855845</wp:posOffset>
                </wp:positionH>
                <wp:positionV relativeFrom="paragraph">
                  <wp:posOffset>-1061085</wp:posOffset>
                </wp:positionV>
                <wp:extent cx="1620000" cy="1280160"/>
                <wp:effectExtent l="0" t="0" r="1841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12801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D2EAD" w14:textId="4121F401" w:rsidR="0059558F" w:rsidRPr="006F253C" w:rsidRDefault="0059558F" w:rsidP="005955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25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43634" w:themeColor="accent2" w:themeShade="BF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CDFC</w:t>
                            </w:r>
                          </w:p>
                          <w:p w14:paraId="4E9AA6E6" w14:textId="30946EFE" w:rsidR="0059558F" w:rsidRPr="006F253C" w:rsidRDefault="0059558F" w:rsidP="005955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253C"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BĂNULESCU BODONI 7</w:t>
                            </w:r>
                          </w:p>
                          <w:p w14:paraId="4972E5CF" w14:textId="06689B2F" w:rsidR="0059558F" w:rsidRPr="006F253C" w:rsidRDefault="0059558F" w:rsidP="005955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253C"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CHIȘINĂU</w:t>
                            </w:r>
                          </w:p>
                          <w:p w14:paraId="76160CA6" w14:textId="139C19CE" w:rsidR="0059558F" w:rsidRPr="006F253C" w:rsidRDefault="0059558F" w:rsidP="005955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253C">
                              <w:rPr>
                                <w:rFonts w:ascii="Times New Roman" w:hAnsi="Times New Roman" w:cs="Times New Roman"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REP. MOLDOVA</w:t>
                            </w:r>
                          </w:p>
                          <w:p w14:paraId="6B1FE1AF" w14:textId="77777777" w:rsidR="0059558F" w:rsidRDefault="005955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A9E34B" w14:textId="77777777" w:rsidR="0059558F" w:rsidRPr="0059558F" w:rsidRDefault="005955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C03DC8" w14:textId="77777777" w:rsidR="0059558F" w:rsidRDefault="005955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90AA4D" w14:textId="65D13AB2" w:rsidR="0059558F" w:rsidRDefault="005955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C5AE02" w14:textId="77777777" w:rsidR="0059558F" w:rsidRPr="0059558F" w:rsidRDefault="005955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D52B4" id="Text Box 1" o:spid="_x0000_s1026" style="position:absolute;margin-left:382.35pt;margin-top:-83.55pt;width:127.55pt;height:10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" fillcolor="white [3201]" strokecolor="black [3200]" strokeweight="2pt">
                <v:textbox>
                  <w:txbxContent>
                    <w:p w14:paraId="0CCD2EAD" w14:textId="4121F401" w:rsidR="0059558F" w:rsidRPr="006F253C" w:rsidRDefault="0059558F" w:rsidP="005955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253C">
                        <w:rPr>
                          <w:rFonts w:ascii="Times New Roman" w:hAnsi="Times New Roman" w:cs="Times New Roman"/>
                          <w:b/>
                          <w:bCs/>
                          <w:color w:val="943634" w:themeColor="accent2" w:themeShade="BF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CDFC</w:t>
                      </w:r>
                    </w:p>
                    <w:p w14:paraId="4E9AA6E6" w14:textId="30946EFE" w:rsidR="0059558F" w:rsidRPr="006F253C" w:rsidRDefault="0059558F" w:rsidP="005955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43634" w:themeColor="accent2" w:themeShade="BF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253C">
                        <w:rPr>
                          <w:rFonts w:ascii="Times New Roman" w:hAnsi="Times New Roman" w:cs="Times New Roman"/>
                          <w:color w:val="943634" w:themeColor="accent2" w:themeShade="BF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BĂNULESCU BODONI 7</w:t>
                      </w:r>
                    </w:p>
                    <w:p w14:paraId="4972E5CF" w14:textId="06689B2F" w:rsidR="0059558F" w:rsidRPr="006F253C" w:rsidRDefault="0059558F" w:rsidP="005955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43634" w:themeColor="accent2" w:themeShade="BF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253C">
                        <w:rPr>
                          <w:rFonts w:ascii="Times New Roman" w:hAnsi="Times New Roman" w:cs="Times New Roman"/>
                          <w:color w:val="943634" w:themeColor="accent2" w:themeShade="BF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CHIȘINĂU</w:t>
                      </w:r>
                    </w:p>
                    <w:p w14:paraId="76160CA6" w14:textId="139C19CE" w:rsidR="0059558F" w:rsidRPr="006F253C" w:rsidRDefault="0059558F" w:rsidP="005955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43634" w:themeColor="accent2" w:themeShade="BF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253C">
                        <w:rPr>
                          <w:rFonts w:ascii="Times New Roman" w:hAnsi="Times New Roman" w:cs="Times New Roman"/>
                          <w:color w:val="943634" w:themeColor="accent2" w:themeShade="BF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REP. MOLDOVA</w:t>
                      </w:r>
                    </w:p>
                    <w:p w14:paraId="6B1FE1AF" w14:textId="77777777" w:rsidR="0059558F" w:rsidRDefault="0059558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A9E34B" w14:textId="77777777" w:rsidR="0059558F" w:rsidRPr="0059558F" w:rsidRDefault="0059558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C03DC8" w14:textId="77777777" w:rsidR="0059558F" w:rsidRDefault="0059558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90AA4D" w14:textId="65D13AB2" w:rsidR="0059558F" w:rsidRDefault="0059558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C5AE02" w14:textId="77777777" w:rsidR="0059558F" w:rsidRPr="0059558F" w:rsidRDefault="0059558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14:paraId="0EFB79AE" w14:textId="3223A7C6" w:rsidR="00374F61" w:rsidRPr="00551AD2" w:rsidRDefault="0059558F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Gîrbu Ion</w:t>
      </w:r>
    </w:p>
    <w:p w14:paraId="6077BEFB" w14:textId="372EAA3F" w:rsidR="00D14796" w:rsidRPr="00551AD2" w:rsidRDefault="0059558F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 xml:space="preserve"> </w:t>
      </w:r>
    </w:p>
    <w:p w14:paraId="6CE69AEB" w14:textId="024308AE" w:rsidR="006C3F8F" w:rsidRPr="00551AD2" w:rsidRDefault="0059558F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CDFC</w:t>
      </w:r>
    </w:p>
    <w:p w14:paraId="65D20D40" w14:textId="77777777"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46532F09" w14:textId="4E9BDE8F" w:rsidR="00FA0D24" w:rsidRPr="00551AD2" w:rsidRDefault="006F253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Developer</w:t>
      </w:r>
    </w:p>
    <w:p w14:paraId="00403D7F" w14:textId="23E0E514" w:rsidR="00FA0D24" w:rsidRPr="00551AD2" w:rsidRDefault="006F253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Google</w:t>
      </w:r>
    </w:p>
    <w:p w14:paraId="3B83E0B7" w14:textId="77777777"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4D50B36F" w14:textId="33E54E19" w:rsidR="00D14796" w:rsidRPr="00551AD2" w:rsidRDefault="006F253C" w:rsidP="00230E71">
      <w:pPr>
        <w:spacing w:before="120" w:after="120" w:line="240" w:lineRule="auto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</w:rPr>
        <w:t>Всем здравствуйте</w:t>
      </w:r>
    </w:p>
    <w:sdt>
      <w:sdtPr>
        <w:rPr>
          <w:rFonts w:ascii="Palatino Linotype" w:hAnsi="Palatino Linotype" w:cs="Times New Roman"/>
          <w:lang w:val="ro-RO"/>
        </w:rPr>
        <w:id w:val="-1481760138"/>
        <w:placeholder>
          <w:docPart w:val="363D671706F042099CF558D6B34F6097"/>
        </w:placeholder>
        <w:temporary/>
      </w:sdtPr>
      <w:sdtEndPr/>
      <w:sdtContent>
        <w:p w14:paraId="2C008137" w14:textId="77777777"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14:paraId="2A69F74B" w14:textId="77777777"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14:paraId="3E40C9B2" w14:textId="77777777" w:rsidR="00D14796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14:paraId="56867626" w14:textId="77777777"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7F6F6A64" w14:textId="7B734906" w:rsidR="00756B7E" w:rsidRDefault="006F253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</w:rPr>
        <w:t>До Свидание ))</w:t>
      </w:r>
    </w:p>
    <w:p w14:paraId="70516F51" w14:textId="77777777"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7F287354" w14:textId="77777777"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4DDD55ED" w14:textId="535AF9D2" w:rsidR="0003455D" w:rsidRPr="006F253C" w:rsidRDefault="006F253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en-US"/>
        </w:rPr>
        <w:t>G</w:t>
      </w:r>
      <w:r>
        <w:rPr>
          <w:rFonts w:ascii="Palatino Linotype" w:hAnsi="Palatino Linotype" w:cs="Times New Roman"/>
          <w:lang w:val="ro-RO"/>
        </w:rPr>
        <w:t>îrbu Ion</w:t>
      </w:r>
    </w:p>
    <w:p w14:paraId="3F363B0A" w14:textId="286D8F21" w:rsidR="0003455D" w:rsidRPr="00551AD2" w:rsidRDefault="006F253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Developer</w:t>
      </w:r>
    </w:p>
    <w:p w14:paraId="1E83D596" w14:textId="216EA3B1" w:rsidR="0003455D" w:rsidRPr="00551AD2" w:rsidRDefault="006F253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Google INC.</w:t>
      </w:r>
    </w:p>
    <w:sectPr w:rsidR="0003455D" w:rsidRPr="0055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739A" w14:textId="77777777" w:rsidR="00196C09" w:rsidRDefault="00196C09" w:rsidP="00374F61">
      <w:pPr>
        <w:spacing w:after="0" w:line="240" w:lineRule="auto"/>
      </w:pPr>
      <w:r>
        <w:separator/>
      </w:r>
    </w:p>
  </w:endnote>
  <w:endnote w:type="continuationSeparator" w:id="0">
    <w:p w14:paraId="0B70E6DB" w14:textId="77777777" w:rsidR="00196C09" w:rsidRDefault="00196C09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0EAA2" w14:textId="77777777" w:rsidR="00196C09" w:rsidRDefault="00196C09" w:rsidP="00374F61">
      <w:pPr>
        <w:spacing w:after="0" w:line="240" w:lineRule="auto"/>
      </w:pPr>
      <w:r>
        <w:separator/>
      </w:r>
    </w:p>
  </w:footnote>
  <w:footnote w:type="continuationSeparator" w:id="0">
    <w:p w14:paraId="7CC65BFC" w14:textId="77777777" w:rsidR="00196C09" w:rsidRDefault="00196C09" w:rsidP="00374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558F"/>
    <w:rsid w:val="0003455D"/>
    <w:rsid w:val="00196C09"/>
    <w:rsid w:val="001C1F47"/>
    <w:rsid w:val="001D16AC"/>
    <w:rsid w:val="001D5D62"/>
    <w:rsid w:val="00230E71"/>
    <w:rsid w:val="00374F61"/>
    <w:rsid w:val="004E2C34"/>
    <w:rsid w:val="00551AD2"/>
    <w:rsid w:val="00575BB7"/>
    <w:rsid w:val="0059558F"/>
    <w:rsid w:val="006A018E"/>
    <w:rsid w:val="006B3259"/>
    <w:rsid w:val="006C3F8F"/>
    <w:rsid w:val="006F253C"/>
    <w:rsid w:val="00756B7E"/>
    <w:rsid w:val="007A2F70"/>
    <w:rsid w:val="00902FB3"/>
    <w:rsid w:val="00CD2741"/>
    <w:rsid w:val="00D14796"/>
    <w:rsid w:val="00D15F11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4873"/>
  <w15:docId w15:val="{D1973128-2C42-4975-B813-00536946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F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61"/>
  </w:style>
  <w:style w:type="paragraph" w:styleId="Footer">
    <w:name w:val="footer"/>
    <w:basedOn w:val="Normal"/>
    <w:link w:val="Foot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ngi\AppData\Local\Temp\Scrisoarea_m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12FA76AE0F47FCB01737555C55B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0BF0-E8E5-420C-B9AD-CB879441A0B1}"/>
      </w:docPartPr>
      <w:docPartBody>
        <w:p w:rsidR="00000000" w:rsidRDefault="009E30FB">
          <w:pPr>
            <w:pStyle w:val="F112FA76AE0F47FCB01737555C55BFE4"/>
          </w:pPr>
          <w:r w:rsidRPr="00551AD2">
            <w:rPr>
              <w:rStyle w:val="PlaceholderText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363D671706F042099CF558D6B34F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F8091-33F5-48A2-A3A8-5A32931D008D}"/>
      </w:docPartPr>
      <w:docPartBody>
        <w:p w:rsidR="00000000" w:rsidRDefault="009E30FB">
          <w:pPr>
            <w:pStyle w:val="363D671706F042099CF558D6B34F6097"/>
          </w:pPr>
          <w:r w:rsidRPr="00CA39BC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FB"/>
    <w:rsid w:val="009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112FA76AE0F47FCB01737555C55BFE4">
    <w:name w:val="F112FA76AE0F47FCB01737555C55BFE4"/>
  </w:style>
  <w:style w:type="paragraph" w:customStyle="1" w:styleId="AC924BEF68C6474098B457107E878BE4">
    <w:name w:val="AC924BEF68C6474098B457107E878BE4"/>
  </w:style>
  <w:style w:type="paragraph" w:customStyle="1" w:styleId="B23FEE8542B8494198350A88DD921072">
    <w:name w:val="B23FEE8542B8494198350A88DD921072"/>
  </w:style>
  <w:style w:type="paragraph" w:customStyle="1" w:styleId="125B6BDA33F0407B92D4E055BF7DAA73">
    <w:name w:val="125B6BDA33F0407B92D4E055BF7DAA73"/>
  </w:style>
  <w:style w:type="paragraph" w:customStyle="1" w:styleId="059C994233CF4538AFCE12344268CF87">
    <w:name w:val="059C994233CF4538AFCE12344268CF87"/>
  </w:style>
  <w:style w:type="paragraph" w:customStyle="1" w:styleId="636E857E189648B1BE6B15A7E75594D0">
    <w:name w:val="636E857E189648B1BE6B15A7E75594D0"/>
  </w:style>
  <w:style w:type="paragraph" w:customStyle="1" w:styleId="F2208561A4BA4199B6C6A8247290A614">
    <w:name w:val="F2208561A4BA4199B6C6A8247290A614"/>
  </w:style>
  <w:style w:type="paragraph" w:customStyle="1" w:styleId="363D671706F042099CF558D6B34F6097">
    <w:name w:val="363D671706F042099CF558D6B34F6097"/>
  </w:style>
  <w:style w:type="paragraph" w:customStyle="1" w:styleId="32389BCFEFAF4ED6BD76008F9846F9E7">
    <w:name w:val="32389BCFEFAF4ED6BD76008F9846F9E7"/>
  </w:style>
  <w:style w:type="paragraph" w:customStyle="1" w:styleId="FF4D1C5F1A204328B9CC6DE746071864">
    <w:name w:val="FF4D1C5F1A204328B9CC6DE746071864"/>
  </w:style>
  <w:style w:type="paragraph" w:customStyle="1" w:styleId="2F6CE4376032464FB78D14E7ADCE354D">
    <w:name w:val="2F6CE4376032464FB78D14E7ADCE354D"/>
  </w:style>
  <w:style w:type="paragraph" w:customStyle="1" w:styleId="8BF1984551E7477D879171BE68E16315">
    <w:name w:val="8BF1984551E7477D879171BE68E16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407C1-592E-48FD-B2F8-52DA0AE1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Scrisoarea_mea.dotx</Template>
  <TotalTime>18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[Tastați numele firmei expeditorului:]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Johny ‎</dc:creator>
  <cp:lastModifiedBy>Johny ‎</cp:lastModifiedBy>
  <cp:revision>1</cp:revision>
  <dcterms:created xsi:type="dcterms:W3CDTF">2020-10-21T06:00:00Z</dcterms:created>
  <dcterms:modified xsi:type="dcterms:W3CDTF">2020-10-21T06:20:00Z</dcterms:modified>
</cp:coreProperties>
</file>